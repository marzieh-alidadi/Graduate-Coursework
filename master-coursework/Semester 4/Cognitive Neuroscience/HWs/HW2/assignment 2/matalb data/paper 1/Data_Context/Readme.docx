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EA16" w14:textId="77777777" w:rsidR="00B47845" w:rsidRPr="00B47845" w:rsidRDefault="00B47845" w:rsidP="00B4784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1E93FFBF" w14:textId="77777777" w:rsidR="0051743A" w:rsidRPr="00AC7D9C" w:rsidRDefault="0051743A" w:rsidP="00AC7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10" w:lineRule="auto"/>
        <w:jc w:val="center"/>
        <w:rPr>
          <w:rFonts w:ascii="System Font" w:hAnsi="System Font" w:cs="System Font"/>
          <w:color w:val="0E0E0E"/>
          <w:kern w:val="0"/>
          <w:sz w:val="26"/>
          <w:szCs w:val="26"/>
        </w:rPr>
      </w:pPr>
      <w:r w:rsidRPr="00AC7D9C"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Data for the “Implicit Counterfactual Effect in Partial Feedback Reinforcement Learning” Study</w:t>
      </w:r>
    </w:p>
    <w:p w14:paraId="2EC6F6D7" w14:textId="77777777" w:rsidR="0051743A" w:rsidRPr="004432B1" w:rsidRDefault="0051743A" w:rsidP="0051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10" w:lineRule="auto"/>
        <w:rPr>
          <w:rFonts w:ascii="System Font" w:hAnsi="System Font" w:cs="System Font"/>
          <w:color w:val="0E0E0E"/>
          <w:kern w:val="0"/>
        </w:rPr>
      </w:pPr>
    </w:p>
    <w:p w14:paraId="21F86648" w14:textId="5A122386" w:rsidR="0051743A" w:rsidRPr="004432B1" w:rsidRDefault="0051743A" w:rsidP="0051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10" w:lineRule="auto"/>
        <w:rPr>
          <w:rFonts w:ascii="System Font" w:hAnsi="System Font" w:cs="System Font"/>
          <w:color w:val="0E0E0E"/>
          <w:kern w:val="0"/>
        </w:rPr>
      </w:pPr>
      <w:r w:rsidRPr="004432B1">
        <w:rPr>
          <w:rFonts w:ascii="System Font" w:hAnsi="System Font" w:cs="System Font"/>
          <w:color w:val="0E0E0E"/>
          <w:kern w:val="0"/>
        </w:rPr>
        <w:t>The dataset contains four stimuli coded as {1, 2, 3, 4}. The associations with rewards and the corresponding names in the paper are as follows:</w:t>
      </w:r>
    </w:p>
    <w:p w14:paraId="51789945" w14:textId="77777777" w:rsidR="0051743A" w:rsidRPr="004432B1" w:rsidRDefault="0051743A" w:rsidP="0051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10" w:lineRule="auto"/>
        <w:rPr>
          <w:rFonts w:ascii="System Font" w:hAnsi="System Font" w:cs="System Font"/>
          <w:color w:val="0E0E0E"/>
          <w:kern w:val="0"/>
        </w:rPr>
      </w:pPr>
    </w:p>
    <w:p w14:paraId="1A9CBFFD" w14:textId="77777777" w:rsidR="0051743A" w:rsidRPr="004432B1" w:rsidRDefault="0051743A" w:rsidP="0051743A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10" w:lineRule="auto"/>
        <w:ind w:left="260" w:hanging="260"/>
        <w:rPr>
          <w:rFonts w:ascii="System Font" w:hAnsi="System Font" w:cs="System Font"/>
          <w:color w:val="0E0E0E"/>
          <w:kern w:val="0"/>
        </w:rPr>
      </w:pPr>
      <w:r w:rsidRPr="004432B1">
        <w:rPr>
          <w:rFonts w:ascii="System Font" w:hAnsi="System Font" w:cs="System Font"/>
          <w:color w:val="0E0E0E"/>
          <w:kern w:val="0"/>
        </w:rPr>
        <w:tab/>
        <w:t>•</w:t>
      </w:r>
      <w:r w:rsidRPr="004432B1">
        <w:rPr>
          <w:rFonts w:ascii="System Font" w:hAnsi="System Font" w:cs="System Font"/>
          <w:color w:val="0E0E0E"/>
          <w:kern w:val="0"/>
        </w:rPr>
        <w:tab/>
        <w:t>(A1, B) = (1, 3)</w:t>
      </w:r>
    </w:p>
    <w:p w14:paraId="0A7E112C" w14:textId="77777777" w:rsidR="0051743A" w:rsidRPr="004432B1" w:rsidRDefault="0051743A" w:rsidP="0051743A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10" w:lineRule="auto"/>
        <w:ind w:left="260" w:hanging="260"/>
        <w:rPr>
          <w:rFonts w:ascii="System Font" w:hAnsi="System Font" w:cs="System Font"/>
          <w:color w:val="0E0E0E"/>
          <w:kern w:val="0"/>
        </w:rPr>
      </w:pPr>
      <w:r w:rsidRPr="004432B1">
        <w:rPr>
          <w:rFonts w:ascii="System Font" w:hAnsi="System Font" w:cs="System Font"/>
          <w:color w:val="0E0E0E"/>
          <w:kern w:val="0"/>
        </w:rPr>
        <w:tab/>
        <w:t>•</w:t>
      </w:r>
      <w:r w:rsidRPr="004432B1">
        <w:rPr>
          <w:rFonts w:ascii="System Font" w:hAnsi="System Font" w:cs="System Font"/>
          <w:color w:val="0E0E0E"/>
          <w:kern w:val="0"/>
        </w:rPr>
        <w:tab/>
        <w:t>(A2, C) = (2, 4)</w:t>
      </w:r>
    </w:p>
    <w:p w14:paraId="21658AAB" w14:textId="77777777" w:rsidR="0051743A" w:rsidRPr="004432B1" w:rsidRDefault="0051743A" w:rsidP="0051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10" w:lineRule="auto"/>
        <w:rPr>
          <w:rFonts w:ascii="System Font" w:hAnsi="System Font" w:cs="System Font"/>
          <w:color w:val="0E0E0E"/>
          <w:kern w:val="0"/>
        </w:rPr>
      </w:pPr>
    </w:p>
    <w:p w14:paraId="4D31115B" w14:textId="77777777" w:rsidR="00511E8D" w:rsidRDefault="0051743A" w:rsidP="00511E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10" w:lineRule="auto"/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</w:pPr>
      <w:r w:rsidRPr="004432B1">
        <w:rPr>
          <w:rFonts w:ascii="System Font" w:hAnsi="System Font" w:cs="System Font"/>
          <w:color w:val="0E0E0E"/>
          <w:kern w:val="0"/>
        </w:rPr>
        <w:t>A1 and A2 are associated with rewards from the same distribution, N(64, 13), while B and C are associated with rewards from two different distributions, N(54, 13) and N(44, 13), respectively.</w:t>
      </w:r>
    </w:p>
    <w:p w14:paraId="65AE7535" w14:textId="77777777" w:rsidR="00511E8D" w:rsidRDefault="00511E8D" w:rsidP="00511E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10" w:lineRule="auto"/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</w:pPr>
    </w:p>
    <w:p w14:paraId="29F70A10" w14:textId="77777777" w:rsidR="00511E8D" w:rsidRDefault="00511E8D" w:rsidP="00511E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10" w:lineRule="auto"/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</w:pPr>
    </w:p>
    <w:p w14:paraId="35F6E72E" w14:textId="2FF01F8C" w:rsidR="0051743A" w:rsidRPr="00511E8D" w:rsidRDefault="0051743A" w:rsidP="00511E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10" w:lineRule="auto"/>
        <w:rPr>
          <w:rFonts w:ascii="System Font" w:hAnsi="System Font" w:cs="System Font"/>
          <w:color w:val="0E0E0E"/>
          <w:kern w:val="0"/>
        </w:rPr>
      </w:pPr>
      <w:r w:rsidRPr="00AC7D9C"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Data Structures</w:t>
      </w:r>
    </w:p>
    <w:p w14:paraId="5C0F8FB3" w14:textId="77777777" w:rsidR="0051743A" w:rsidRPr="004432B1" w:rsidRDefault="0051743A" w:rsidP="0051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10" w:lineRule="auto"/>
        <w:rPr>
          <w:rFonts w:ascii="System Font" w:hAnsi="System Font" w:cs="System Font"/>
          <w:color w:val="0E0E0E"/>
          <w:kern w:val="0"/>
        </w:rPr>
      </w:pPr>
    </w:p>
    <w:p w14:paraId="529C114D" w14:textId="132E6870" w:rsidR="0051743A" w:rsidRPr="004432B1" w:rsidRDefault="0051743A" w:rsidP="00AC7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10" w:lineRule="auto"/>
        <w:rPr>
          <w:rFonts w:ascii="System Font" w:hAnsi="System Font" w:cs="System Font"/>
          <w:color w:val="0E0E0E"/>
          <w:kern w:val="0"/>
        </w:rPr>
      </w:pPr>
      <w:proofErr w:type="spellStart"/>
      <w:r w:rsidRPr="004432B1">
        <w:rPr>
          <w:rFonts w:ascii="System Font" w:hAnsi="System Font" w:cs="System Font"/>
          <w:b/>
          <w:bCs/>
          <w:color w:val="0E0E0E"/>
          <w:kern w:val="0"/>
        </w:rPr>
        <w:t>table_learning</w:t>
      </w:r>
      <w:proofErr w:type="spellEnd"/>
      <w:r w:rsidRPr="004432B1">
        <w:rPr>
          <w:rFonts w:ascii="System Font" w:hAnsi="System Font" w:cs="System Font"/>
          <w:b/>
          <w:bCs/>
          <w:color w:val="0E0E0E"/>
          <w:kern w:val="0"/>
        </w:rPr>
        <w:t>:</w:t>
      </w:r>
    </w:p>
    <w:p w14:paraId="48509D66" w14:textId="77777777" w:rsidR="0051743A" w:rsidRPr="004432B1" w:rsidRDefault="0051743A" w:rsidP="0051743A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10" w:lineRule="auto"/>
        <w:ind w:left="260" w:hanging="260"/>
        <w:rPr>
          <w:rFonts w:ascii="System Font" w:hAnsi="System Font" w:cs="System Font"/>
          <w:color w:val="0E0E0E"/>
          <w:kern w:val="0"/>
        </w:rPr>
      </w:pPr>
      <w:r w:rsidRPr="004432B1">
        <w:rPr>
          <w:rFonts w:ascii="System Font" w:hAnsi="System Font" w:cs="System Font"/>
          <w:color w:val="0E0E0E"/>
          <w:kern w:val="0"/>
        </w:rPr>
        <w:tab/>
        <w:t>•</w:t>
      </w:r>
      <w:r w:rsidRPr="004432B1">
        <w:rPr>
          <w:rFonts w:ascii="System Font" w:hAnsi="System Font" w:cs="System Font"/>
          <w:color w:val="0E0E0E"/>
          <w:kern w:val="0"/>
        </w:rPr>
        <w:tab/>
      </w:r>
      <w:r w:rsidRPr="004432B1">
        <w:rPr>
          <w:rFonts w:ascii="System Font" w:hAnsi="System Font" w:cs="System Font"/>
          <w:b/>
          <w:bCs/>
          <w:color w:val="0E0E0E"/>
          <w:kern w:val="0"/>
        </w:rPr>
        <w:t>Variables:</w:t>
      </w:r>
      <w:r w:rsidRPr="004432B1">
        <w:rPr>
          <w:rFonts w:ascii="System Font" w:hAnsi="System Font" w:cs="System Font"/>
          <w:color w:val="0E0E0E"/>
          <w:kern w:val="0"/>
        </w:rPr>
        <w:t xml:space="preserve"> condition, </w:t>
      </w:r>
      <w:proofErr w:type="spellStart"/>
      <w:r w:rsidRPr="004432B1">
        <w:rPr>
          <w:rFonts w:ascii="System Font" w:hAnsi="System Font" w:cs="System Font"/>
          <w:color w:val="0E0E0E"/>
          <w:kern w:val="0"/>
        </w:rPr>
        <w:t>stimLeft</w:t>
      </w:r>
      <w:proofErr w:type="spellEnd"/>
      <w:r w:rsidRPr="004432B1">
        <w:rPr>
          <w:rFonts w:ascii="System Font" w:hAnsi="System Font" w:cs="System Font"/>
          <w:color w:val="0E0E0E"/>
          <w:kern w:val="0"/>
        </w:rPr>
        <w:t xml:space="preserve">, </w:t>
      </w:r>
      <w:proofErr w:type="spellStart"/>
      <w:r w:rsidRPr="004432B1">
        <w:rPr>
          <w:rFonts w:ascii="System Font" w:hAnsi="System Font" w:cs="System Font"/>
          <w:color w:val="0E0E0E"/>
          <w:kern w:val="0"/>
        </w:rPr>
        <w:t>stimRight</w:t>
      </w:r>
      <w:proofErr w:type="spellEnd"/>
      <w:r w:rsidRPr="004432B1">
        <w:rPr>
          <w:rFonts w:ascii="System Font" w:hAnsi="System Font" w:cs="System Font"/>
          <w:color w:val="0E0E0E"/>
          <w:kern w:val="0"/>
        </w:rPr>
        <w:t xml:space="preserve">, action, chosen, </w:t>
      </w:r>
      <w:proofErr w:type="spellStart"/>
      <w:r w:rsidRPr="004432B1">
        <w:rPr>
          <w:rFonts w:ascii="System Font" w:hAnsi="System Font" w:cs="System Font"/>
          <w:color w:val="0E0E0E"/>
          <w:kern w:val="0"/>
        </w:rPr>
        <w:t>rewLeft</w:t>
      </w:r>
      <w:proofErr w:type="spellEnd"/>
      <w:r w:rsidRPr="004432B1">
        <w:rPr>
          <w:rFonts w:ascii="System Font" w:hAnsi="System Font" w:cs="System Font"/>
          <w:color w:val="0E0E0E"/>
          <w:kern w:val="0"/>
        </w:rPr>
        <w:t xml:space="preserve">, </w:t>
      </w:r>
      <w:proofErr w:type="spellStart"/>
      <w:r w:rsidRPr="004432B1">
        <w:rPr>
          <w:rFonts w:ascii="System Font" w:hAnsi="System Font" w:cs="System Font"/>
          <w:color w:val="0E0E0E"/>
          <w:kern w:val="0"/>
        </w:rPr>
        <w:t>rewRight</w:t>
      </w:r>
      <w:proofErr w:type="spellEnd"/>
      <w:r w:rsidRPr="004432B1">
        <w:rPr>
          <w:rFonts w:ascii="System Font" w:hAnsi="System Font" w:cs="System Font"/>
          <w:color w:val="0E0E0E"/>
          <w:kern w:val="0"/>
        </w:rPr>
        <w:t>, RT</w:t>
      </w:r>
    </w:p>
    <w:p w14:paraId="57B33782" w14:textId="77777777" w:rsidR="0051743A" w:rsidRPr="004432B1" w:rsidRDefault="0051743A" w:rsidP="0051743A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10" w:lineRule="auto"/>
        <w:ind w:left="660" w:hanging="660"/>
        <w:rPr>
          <w:rFonts w:ascii="System Font" w:hAnsi="System Font" w:cs="System Font"/>
          <w:color w:val="0E0E0E"/>
          <w:kern w:val="0"/>
        </w:rPr>
      </w:pPr>
      <w:r w:rsidRPr="004432B1">
        <w:rPr>
          <w:rFonts w:ascii="System Font" w:hAnsi="System Font" w:cs="System Font"/>
          <w:color w:val="0E0E0E"/>
          <w:kern w:val="0"/>
        </w:rPr>
        <w:tab/>
        <w:t>•</w:t>
      </w:r>
      <w:r w:rsidRPr="004432B1">
        <w:rPr>
          <w:rFonts w:ascii="System Font" w:hAnsi="System Font" w:cs="System Font"/>
          <w:color w:val="0E0E0E"/>
          <w:kern w:val="0"/>
        </w:rPr>
        <w:tab/>
      </w:r>
      <w:r w:rsidRPr="004432B1">
        <w:rPr>
          <w:rFonts w:ascii="System Font" w:hAnsi="System Font" w:cs="System Font"/>
          <w:b/>
          <w:bCs/>
          <w:color w:val="0E0E0E"/>
          <w:kern w:val="0"/>
        </w:rPr>
        <w:t>condition:</w:t>
      </w:r>
      <w:r w:rsidRPr="004432B1">
        <w:rPr>
          <w:rFonts w:ascii="System Font" w:hAnsi="System Font" w:cs="System Font"/>
          <w:color w:val="0E0E0E"/>
          <w:kern w:val="0"/>
        </w:rPr>
        <w:t xml:space="preserve"> Indicates whether the pair is (1, 3) or (2, 4)</w:t>
      </w:r>
    </w:p>
    <w:p w14:paraId="11654DD2" w14:textId="77777777" w:rsidR="0051743A" w:rsidRPr="004432B1" w:rsidRDefault="0051743A" w:rsidP="0051743A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10" w:lineRule="auto"/>
        <w:ind w:left="660" w:hanging="660"/>
        <w:rPr>
          <w:rFonts w:ascii="System Font" w:hAnsi="System Font" w:cs="System Font"/>
          <w:color w:val="0E0E0E"/>
          <w:kern w:val="0"/>
        </w:rPr>
      </w:pPr>
      <w:r w:rsidRPr="004432B1">
        <w:rPr>
          <w:rFonts w:ascii="System Font" w:hAnsi="System Font" w:cs="System Font"/>
          <w:color w:val="0E0E0E"/>
          <w:kern w:val="0"/>
        </w:rPr>
        <w:tab/>
        <w:t>•</w:t>
      </w:r>
      <w:r w:rsidRPr="004432B1">
        <w:rPr>
          <w:rFonts w:ascii="System Font" w:hAnsi="System Font" w:cs="System Font"/>
          <w:color w:val="0E0E0E"/>
          <w:kern w:val="0"/>
        </w:rPr>
        <w:tab/>
      </w:r>
      <w:proofErr w:type="spellStart"/>
      <w:r w:rsidRPr="004432B1">
        <w:rPr>
          <w:rFonts w:ascii="System Font" w:hAnsi="System Font" w:cs="System Font"/>
          <w:b/>
          <w:bCs/>
          <w:color w:val="0E0E0E"/>
          <w:kern w:val="0"/>
        </w:rPr>
        <w:t>stimLeft</w:t>
      </w:r>
      <w:proofErr w:type="spellEnd"/>
      <w:r w:rsidRPr="004432B1">
        <w:rPr>
          <w:rFonts w:ascii="System Font" w:hAnsi="System Font" w:cs="System Font"/>
          <w:b/>
          <w:bCs/>
          <w:color w:val="0E0E0E"/>
          <w:kern w:val="0"/>
        </w:rPr>
        <w:t>:</w:t>
      </w:r>
      <w:r w:rsidRPr="004432B1">
        <w:rPr>
          <w:rFonts w:ascii="System Font" w:hAnsi="System Font" w:cs="System Font"/>
          <w:color w:val="0E0E0E"/>
          <w:kern w:val="0"/>
        </w:rPr>
        <w:t xml:space="preserve"> Stimulus on the left</w:t>
      </w:r>
    </w:p>
    <w:p w14:paraId="766731B9" w14:textId="77777777" w:rsidR="0051743A" w:rsidRPr="004432B1" w:rsidRDefault="0051743A" w:rsidP="0051743A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10" w:lineRule="auto"/>
        <w:ind w:left="660" w:hanging="660"/>
        <w:rPr>
          <w:rFonts w:ascii="System Font" w:hAnsi="System Font" w:cs="System Font"/>
          <w:color w:val="0E0E0E"/>
          <w:kern w:val="0"/>
        </w:rPr>
      </w:pPr>
      <w:r w:rsidRPr="004432B1">
        <w:rPr>
          <w:rFonts w:ascii="System Font" w:hAnsi="System Font" w:cs="System Font"/>
          <w:color w:val="0E0E0E"/>
          <w:kern w:val="0"/>
        </w:rPr>
        <w:tab/>
        <w:t>•</w:t>
      </w:r>
      <w:r w:rsidRPr="004432B1">
        <w:rPr>
          <w:rFonts w:ascii="System Font" w:hAnsi="System Font" w:cs="System Font"/>
          <w:color w:val="0E0E0E"/>
          <w:kern w:val="0"/>
        </w:rPr>
        <w:tab/>
      </w:r>
      <w:proofErr w:type="spellStart"/>
      <w:r w:rsidRPr="004432B1">
        <w:rPr>
          <w:rFonts w:ascii="System Font" w:hAnsi="System Font" w:cs="System Font"/>
          <w:b/>
          <w:bCs/>
          <w:color w:val="0E0E0E"/>
          <w:kern w:val="0"/>
        </w:rPr>
        <w:t>stimRight</w:t>
      </w:r>
      <w:proofErr w:type="spellEnd"/>
      <w:r w:rsidRPr="004432B1">
        <w:rPr>
          <w:rFonts w:ascii="System Font" w:hAnsi="System Font" w:cs="System Font"/>
          <w:b/>
          <w:bCs/>
          <w:color w:val="0E0E0E"/>
          <w:kern w:val="0"/>
        </w:rPr>
        <w:t>:</w:t>
      </w:r>
      <w:r w:rsidRPr="004432B1">
        <w:rPr>
          <w:rFonts w:ascii="System Font" w:hAnsi="System Font" w:cs="System Font"/>
          <w:color w:val="0E0E0E"/>
          <w:kern w:val="0"/>
        </w:rPr>
        <w:t xml:space="preserve"> Stimulus on the right</w:t>
      </w:r>
    </w:p>
    <w:p w14:paraId="6FEB8E80" w14:textId="77777777" w:rsidR="0051743A" w:rsidRPr="004432B1" w:rsidRDefault="0051743A" w:rsidP="0051743A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10" w:lineRule="auto"/>
        <w:ind w:left="660" w:hanging="660"/>
        <w:rPr>
          <w:rFonts w:ascii="System Font" w:hAnsi="System Font" w:cs="System Font"/>
          <w:color w:val="0E0E0E"/>
          <w:kern w:val="0"/>
        </w:rPr>
      </w:pPr>
      <w:r w:rsidRPr="004432B1">
        <w:rPr>
          <w:rFonts w:ascii="System Font" w:hAnsi="System Font" w:cs="System Font"/>
          <w:color w:val="0E0E0E"/>
          <w:kern w:val="0"/>
        </w:rPr>
        <w:tab/>
        <w:t>•</w:t>
      </w:r>
      <w:r w:rsidRPr="004432B1">
        <w:rPr>
          <w:rFonts w:ascii="System Font" w:hAnsi="System Font" w:cs="System Font"/>
          <w:color w:val="0E0E0E"/>
          <w:kern w:val="0"/>
        </w:rPr>
        <w:tab/>
      </w:r>
      <w:r w:rsidRPr="004432B1">
        <w:rPr>
          <w:rFonts w:ascii="System Font" w:hAnsi="System Font" w:cs="System Font"/>
          <w:b/>
          <w:bCs/>
          <w:color w:val="0E0E0E"/>
          <w:kern w:val="0"/>
        </w:rPr>
        <w:t>action:</w:t>
      </w:r>
      <w:r w:rsidRPr="004432B1">
        <w:rPr>
          <w:rFonts w:ascii="System Font" w:hAnsi="System Font" w:cs="System Font"/>
          <w:color w:val="0E0E0E"/>
          <w:kern w:val="0"/>
        </w:rPr>
        <w:t xml:space="preserve"> Side chosen (1 for left, 2 for right)</w:t>
      </w:r>
    </w:p>
    <w:p w14:paraId="3AC6ADED" w14:textId="77777777" w:rsidR="0051743A" w:rsidRPr="004432B1" w:rsidRDefault="0051743A" w:rsidP="0051743A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10" w:lineRule="auto"/>
        <w:ind w:left="660" w:hanging="660"/>
        <w:rPr>
          <w:rFonts w:ascii="System Font" w:hAnsi="System Font" w:cs="System Font"/>
          <w:color w:val="0E0E0E"/>
          <w:kern w:val="0"/>
        </w:rPr>
      </w:pPr>
      <w:r w:rsidRPr="004432B1">
        <w:rPr>
          <w:rFonts w:ascii="System Font" w:hAnsi="System Font" w:cs="System Font"/>
          <w:color w:val="0E0E0E"/>
          <w:kern w:val="0"/>
        </w:rPr>
        <w:tab/>
        <w:t>•</w:t>
      </w:r>
      <w:r w:rsidRPr="004432B1">
        <w:rPr>
          <w:rFonts w:ascii="System Font" w:hAnsi="System Font" w:cs="System Font"/>
          <w:color w:val="0E0E0E"/>
          <w:kern w:val="0"/>
        </w:rPr>
        <w:tab/>
      </w:r>
      <w:r w:rsidRPr="004432B1">
        <w:rPr>
          <w:rFonts w:ascii="System Font" w:hAnsi="System Font" w:cs="System Font"/>
          <w:b/>
          <w:bCs/>
          <w:color w:val="0E0E0E"/>
          <w:kern w:val="0"/>
        </w:rPr>
        <w:t>chosen:</w:t>
      </w:r>
      <w:r w:rsidRPr="004432B1">
        <w:rPr>
          <w:rFonts w:ascii="System Font" w:hAnsi="System Font" w:cs="System Font"/>
          <w:color w:val="0E0E0E"/>
          <w:kern w:val="0"/>
        </w:rPr>
        <w:t xml:space="preserve"> Name of the chosen stimulus</w:t>
      </w:r>
    </w:p>
    <w:p w14:paraId="730B2673" w14:textId="77777777" w:rsidR="0051743A" w:rsidRPr="004432B1" w:rsidRDefault="0051743A" w:rsidP="0051743A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10" w:lineRule="auto"/>
        <w:ind w:left="660" w:hanging="660"/>
        <w:rPr>
          <w:rFonts w:ascii="System Font" w:hAnsi="System Font" w:cs="System Font"/>
          <w:color w:val="0E0E0E"/>
          <w:kern w:val="0"/>
        </w:rPr>
      </w:pPr>
      <w:r w:rsidRPr="004432B1">
        <w:rPr>
          <w:rFonts w:ascii="System Font" w:hAnsi="System Font" w:cs="System Font"/>
          <w:color w:val="0E0E0E"/>
          <w:kern w:val="0"/>
        </w:rPr>
        <w:tab/>
        <w:t>•</w:t>
      </w:r>
      <w:r w:rsidRPr="004432B1">
        <w:rPr>
          <w:rFonts w:ascii="System Font" w:hAnsi="System Font" w:cs="System Font"/>
          <w:color w:val="0E0E0E"/>
          <w:kern w:val="0"/>
        </w:rPr>
        <w:tab/>
      </w:r>
      <w:proofErr w:type="spellStart"/>
      <w:r w:rsidRPr="004432B1">
        <w:rPr>
          <w:rFonts w:ascii="System Font" w:hAnsi="System Font" w:cs="System Font"/>
          <w:b/>
          <w:bCs/>
          <w:color w:val="0E0E0E"/>
          <w:kern w:val="0"/>
        </w:rPr>
        <w:t>rewLeft</w:t>
      </w:r>
      <w:proofErr w:type="spellEnd"/>
      <w:r w:rsidRPr="004432B1">
        <w:rPr>
          <w:rFonts w:ascii="System Font" w:hAnsi="System Font" w:cs="System Font"/>
          <w:b/>
          <w:bCs/>
          <w:color w:val="0E0E0E"/>
          <w:kern w:val="0"/>
        </w:rPr>
        <w:t>:</w:t>
      </w:r>
      <w:r w:rsidRPr="004432B1">
        <w:rPr>
          <w:rFonts w:ascii="System Font" w:hAnsi="System Font" w:cs="System Font"/>
          <w:color w:val="0E0E0E"/>
          <w:kern w:val="0"/>
        </w:rPr>
        <w:t xml:space="preserve"> Reward of the left stimulus</w:t>
      </w:r>
    </w:p>
    <w:p w14:paraId="0DCF0350" w14:textId="77777777" w:rsidR="0051743A" w:rsidRPr="004432B1" w:rsidRDefault="0051743A" w:rsidP="0051743A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10" w:lineRule="auto"/>
        <w:ind w:left="660" w:hanging="660"/>
        <w:rPr>
          <w:rFonts w:ascii="System Font" w:hAnsi="System Font" w:cs="System Font"/>
          <w:color w:val="0E0E0E"/>
          <w:kern w:val="0"/>
        </w:rPr>
      </w:pPr>
      <w:r w:rsidRPr="004432B1">
        <w:rPr>
          <w:rFonts w:ascii="System Font" w:hAnsi="System Font" w:cs="System Font"/>
          <w:color w:val="0E0E0E"/>
          <w:kern w:val="0"/>
        </w:rPr>
        <w:tab/>
        <w:t>•</w:t>
      </w:r>
      <w:r w:rsidRPr="004432B1">
        <w:rPr>
          <w:rFonts w:ascii="System Font" w:hAnsi="System Font" w:cs="System Font"/>
          <w:color w:val="0E0E0E"/>
          <w:kern w:val="0"/>
        </w:rPr>
        <w:tab/>
      </w:r>
      <w:proofErr w:type="spellStart"/>
      <w:r w:rsidRPr="004432B1">
        <w:rPr>
          <w:rFonts w:ascii="System Font" w:hAnsi="System Font" w:cs="System Font"/>
          <w:b/>
          <w:bCs/>
          <w:color w:val="0E0E0E"/>
          <w:kern w:val="0"/>
        </w:rPr>
        <w:t>rewRight</w:t>
      </w:r>
      <w:proofErr w:type="spellEnd"/>
      <w:r w:rsidRPr="004432B1">
        <w:rPr>
          <w:rFonts w:ascii="System Font" w:hAnsi="System Font" w:cs="System Font"/>
          <w:b/>
          <w:bCs/>
          <w:color w:val="0E0E0E"/>
          <w:kern w:val="0"/>
        </w:rPr>
        <w:t>:</w:t>
      </w:r>
      <w:r w:rsidRPr="004432B1">
        <w:rPr>
          <w:rFonts w:ascii="System Font" w:hAnsi="System Font" w:cs="System Font"/>
          <w:color w:val="0E0E0E"/>
          <w:kern w:val="0"/>
        </w:rPr>
        <w:t xml:space="preserve"> Reward of the right stimulus</w:t>
      </w:r>
    </w:p>
    <w:p w14:paraId="59BEDF5D" w14:textId="77777777" w:rsidR="0051743A" w:rsidRPr="004432B1" w:rsidRDefault="0051743A" w:rsidP="0051743A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10" w:lineRule="auto"/>
        <w:ind w:left="660" w:hanging="660"/>
        <w:rPr>
          <w:rFonts w:ascii="System Font" w:hAnsi="System Font" w:cs="System Font"/>
          <w:color w:val="0E0E0E"/>
          <w:kern w:val="0"/>
        </w:rPr>
      </w:pPr>
      <w:r w:rsidRPr="004432B1">
        <w:rPr>
          <w:rFonts w:ascii="System Font" w:hAnsi="System Font" w:cs="System Font"/>
          <w:color w:val="0E0E0E"/>
          <w:kern w:val="0"/>
        </w:rPr>
        <w:tab/>
        <w:t>•</w:t>
      </w:r>
      <w:r w:rsidRPr="004432B1">
        <w:rPr>
          <w:rFonts w:ascii="System Font" w:hAnsi="System Font" w:cs="System Font"/>
          <w:color w:val="0E0E0E"/>
          <w:kern w:val="0"/>
        </w:rPr>
        <w:tab/>
      </w:r>
      <w:r w:rsidRPr="004432B1">
        <w:rPr>
          <w:rFonts w:ascii="System Font" w:hAnsi="System Font" w:cs="System Font"/>
          <w:b/>
          <w:bCs/>
          <w:color w:val="0E0E0E"/>
          <w:kern w:val="0"/>
        </w:rPr>
        <w:t>RT:</w:t>
      </w:r>
      <w:r w:rsidRPr="004432B1">
        <w:rPr>
          <w:rFonts w:ascii="System Font" w:hAnsi="System Font" w:cs="System Font"/>
          <w:color w:val="0E0E0E"/>
          <w:kern w:val="0"/>
        </w:rPr>
        <w:t xml:space="preserve"> Reaction time of the decision</w:t>
      </w:r>
    </w:p>
    <w:p w14:paraId="0A8BE1AF" w14:textId="77777777" w:rsidR="0051743A" w:rsidRPr="004432B1" w:rsidRDefault="0051743A" w:rsidP="00517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10" w:lineRule="auto"/>
        <w:rPr>
          <w:rFonts w:ascii="System Font" w:hAnsi="System Font" w:cs="System Font"/>
          <w:color w:val="0E0E0E"/>
          <w:kern w:val="0"/>
        </w:rPr>
      </w:pPr>
    </w:p>
    <w:p w14:paraId="2A5491C7" w14:textId="76694582" w:rsidR="0051743A" w:rsidRPr="004432B1" w:rsidRDefault="0051743A" w:rsidP="00AC7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10" w:lineRule="auto"/>
        <w:rPr>
          <w:rFonts w:ascii="System Font" w:hAnsi="System Font" w:cs="System Font"/>
          <w:color w:val="0E0E0E"/>
          <w:kern w:val="0"/>
        </w:rPr>
      </w:pPr>
      <w:proofErr w:type="spellStart"/>
      <w:r w:rsidRPr="004432B1">
        <w:rPr>
          <w:rFonts w:ascii="System Font" w:hAnsi="System Font" w:cs="System Font"/>
          <w:b/>
          <w:bCs/>
          <w:color w:val="0E0E0E"/>
          <w:kern w:val="0"/>
        </w:rPr>
        <w:t>table_transfer</w:t>
      </w:r>
      <w:proofErr w:type="spellEnd"/>
      <w:r w:rsidRPr="004432B1">
        <w:rPr>
          <w:rFonts w:ascii="System Font" w:hAnsi="System Font" w:cs="System Font"/>
          <w:b/>
          <w:bCs/>
          <w:color w:val="0E0E0E"/>
          <w:kern w:val="0"/>
        </w:rPr>
        <w:t>:</w:t>
      </w:r>
    </w:p>
    <w:p w14:paraId="096943B5" w14:textId="77777777" w:rsidR="0051743A" w:rsidRPr="004432B1" w:rsidRDefault="0051743A" w:rsidP="0051743A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10" w:lineRule="auto"/>
        <w:ind w:left="260" w:hanging="260"/>
        <w:rPr>
          <w:rFonts w:ascii="System Font" w:hAnsi="System Font" w:cs="System Font"/>
          <w:color w:val="0E0E0E"/>
          <w:kern w:val="0"/>
        </w:rPr>
      </w:pPr>
      <w:r w:rsidRPr="004432B1">
        <w:rPr>
          <w:rFonts w:ascii="System Font" w:hAnsi="System Font" w:cs="System Font"/>
          <w:color w:val="0E0E0E"/>
          <w:kern w:val="0"/>
        </w:rPr>
        <w:tab/>
        <w:t>•</w:t>
      </w:r>
      <w:r w:rsidRPr="004432B1">
        <w:rPr>
          <w:rFonts w:ascii="System Font" w:hAnsi="System Font" w:cs="System Font"/>
          <w:color w:val="0E0E0E"/>
          <w:kern w:val="0"/>
        </w:rPr>
        <w:tab/>
      </w:r>
      <w:r w:rsidRPr="004432B1">
        <w:rPr>
          <w:rFonts w:ascii="System Font" w:hAnsi="System Font" w:cs="System Font"/>
          <w:b/>
          <w:bCs/>
          <w:color w:val="0E0E0E"/>
          <w:kern w:val="0"/>
        </w:rPr>
        <w:t>Variables:</w:t>
      </w:r>
      <w:r w:rsidRPr="004432B1">
        <w:rPr>
          <w:rFonts w:ascii="System Font" w:hAnsi="System Font" w:cs="System Font"/>
          <w:color w:val="0E0E0E"/>
          <w:kern w:val="0"/>
        </w:rPr>
        <w:t xml:space="preserve"> </w:t>
      </w:r>
      <w:proofErr w:type="spellStart"/>
      <w:r w:rsidRPr="004432B1">
        <w:rPr>
          <w:rFonts w:ascii="System Font" w:hAnsi="System Font" w:cs="System Font"/>
          <w:color w:val="0E0E0E"/>
          <w:kern w:val="0"/>
        </w:rPr>
        <w:t>stimLeft</w:t>
      </w:r>
      <w:proofErr w:type="spellEnd"/>
      <w:r w:rsidRPr="004432B1">
        <w:rPr>
          <w:rFonts w:ascii="System Font" w:hAnsi="System Font" w:cs="System Font"/>
          <w:color w:val="0E0E0E"/>
          <w:kern w:val="0"/>
        </w:rPr>
        <w:t xml:space="preserve">, </w:t>
      </w:r>
      <w:proofErr w:type="spellStart"/>
      <w:r w:rsidRPr="004432B1">
        <w:rPr>
          <w:rFonts w:ascii="System Font" w:hAnsi="System Font" w:cs="System Font"/>
          <w:color w:val="0E0E0E"/>
          <w:kern w:val="0"/>
        </w:rPr>
        <w:t>stimRight</w:t>
      </w:r>
      <w:proofErr w:type="spellEnd"/>
      <w:r w:rsidRPr="004432B1">
        <w:rPr>
          <w:rFonts w:ascii="System Font" w:hAnsi="System Font" w:cs="System Font"/>
          <w:color w:val="0E0E0E"/>
          <w:kern w:val="0"/>
        </w:rPr>
        <w:t xml:space="preserve">, action, chosen, conf, </w:t>
      </w:r>
      <w:proofErr w:type="spellStart"/>
      <w:r w:rsidRPr="004432B1">
        <w:rPr>
          <w:rFonts w:ascii="System Font" w:hAnsi="System Font" w:cs="System Font"/>
          <w:color w:val="0E0E0E"/>
          <w:kern w:val="0"/>
        </w:rPr>
        <w:t>RT_choice</w:t>
      </w:r>
      <w:proofErr w:type="spellEnd"/>
      <w:r w:rsidRPr="004432B1">
        <w:rPr>
          <w:rFonts w:ascii="System Font" w:hAnsi="System Font" w:cs="System Font"/>
          <w:color w:val="0E0E0E"/>
          <w:kern w:val="0"/>
        </w:rPr>
        <w:t xml:space="preserve">, </w:t>
      </w:r>
      <w:proofErr w:type="spellStart"/>
      <w:r w:rsidRPr="004432B1">
        <w:rPr>
          <w:rFonts w:ascii="System Font" w:hAnsi="System Font" w:cs="System Font"/>
          <w:color w:val="0E0E0E"/>
          <w:kern w:val="0"/>
        </w:rPr>
        <w:t>RT_conf</w:t>
      </w:r>
      <w:proofErr w:type="spellEnd"/>
    </w:p>
    <w:p w14:paraId="26572403" w14:textId="77777777" w:rsidR="0051743A" w:rsidRPr="004432B1" w:rsidRDefault="0051743A" w:rsidP="0051743A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10" w:lineRule="auto"/>
        <w:ind w:left="660" w:hanging="660"/>
        <w:rPr>
          <w:rFonts w:ascii="System Font" w:hAnsi="System Font" w:cs="System Font"/>
          <w:color w:val="0E0E0E"/>
          <w:kern w:val="0"/>
        </w:rPr>
      </w:pPr>
      <w:r w:rsidRPr="004432B1">
        <w:rPr>
          <w:rFonts w:ascii="System Font" w:hAnsi="System Font" w:cs="System Font"/>
          <w:color w:val="0E0E0E"/>
          <w:kern w:val="0"/>
        </w:rPr>
        <w:tab/>
        <w:t>•</w:t>
      </w:r>
      <w:r w:rsidRPr="004432B1">
        <w:rPr>
          <w:rFonts w:ascii="System Font" w:hAnsi="System Font" w:cs="System Font"/>
          <w:color w:val="0E0E0E"/>
          <w:kern w:val="0"/>
        </w:rPr>
        <w:tab/>
      </w:r>
      <w:proofErr w:type="spellStart"/>
      <w:r w:rsidRPr="004432B1">
        <w:rPr>
          <w:rFonts w:ascii="System Font" w:hAnsi="System Font" w:cs="System Font"/>
          <w:b/>
          <w:bCs/>
          <w:color w:val="0E0E0E"/>
          <w:kern w:val="0"/>
        </w:rPr>
        <w:t>stimLeft</w:t>
      </w:r>
      <w:proofErr w:type="spellEnd"/>
      <w:r w:rsidRPr="004432B1">
        <w:rPr>
          <w:rFonts w:ascii="System Font" w:hAnsi="System Font" w:cs="System Font"/>
          <w:b/>
          <w:bCs/>
          <w:color w:val="0E0E0E"/>
          <w:kern w:val="0"/>
        </w:rPr>
        <w:t>:</w:t>
      </w:r>
      <w:r w:rsidRPr="004432B1">
        <w:rPr>
          <w:rFonts w:ascii="System Font" w:hAnsi="System Font" w:cs="System Font"/>
          <w:color w:val="0E0E0E"/>
          <w:kern w:val="0"/>
        </w:rPr>
        <w:t xml:space="preserve"> Stimulus on the left</w:t>
      </w:r>
    </w:p>
    <w:p w14:paraId="780D55D6" w14:textId="77777777" w:rsidR="0051743A" w:rsidRPr="004432B1" w:rsidRDefault="0051743A" w:rsidP="0051743A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10" w:lineRule="auto"/>
        <w:ind w:left="660" w:hanging="660"/>
        <w:rPr>
          <w:rFonts w:ascii="System Font" w:hAnsi="System Font" w:cs="System Font"/>
          <w:color w:val="0E0E0E"/>
          <w:kern w:val="0"/>
        </w:rPr>
      </w:pPr>
      <w:r w:rsidRPr="004432B1">
        <w:rPr>
          <w:rFonts w:ascii="System Font" w:hAnsi="System Font" w:cs="System Font"/>
          <w:color w:val="0E0E0E"/>
          <w:kern w:val="0"/>
        </w:rPr>
        <w:tab/>
        <w:t>•</w:t>
      </w:r>
      <w:r w:rsidRPr="004432B1">
        <w:rPr>
          <w:rFonts w:ascii="System Font" w:hAnsi="System Font" w:cs="System Font"/>
          <w:color w:val="0E0E0E"/>
          <w:kern w:val="0"/>
        </w:rPr>
        <w:tab/>
      </w:r>
      <w:proofErr w:type="spellStart"/>
      <w:r w:rsidRPr="004432B1">
        <w:rPr>
          <w:rFonts w:ascii="System Font" w:hAnsi="System Font" w:cs="System Font"/>
          <w:b/>
          <w:bCs/>
          <w:color w:val="0E0E0E"/>
          <w:kern w:val="0"/>
        </w:rPr>
        <w:t>stimRight</w:t>
      </w:r>
      <w:proofErr w:type="spellEnd"/>
      <w:r w:rsidRPr="004432B1">
        <w:rPr>
          <w:rFonts w:ascii="System Font" w:hAnsi="System Font" w:cs="System Font"/>
          <w:b/>
          <w:bCs/>
          <w:color w:val="0E0E0E"/>
          <w:kern w:val="0"/>
        </w:rPr>
        <w:t>:</w:t>
      </w:r>
      <w:r w:rsidRPr="004432B1">
        <w:rPr>
          <w:rFonts w:ascii="System Font" w:hAnsi="System Font" w:cs="System Font"/>
          <w:color w:val="0E0E0E"/>
          <w:kern w:val="0"/>
        </w:rPr>
        <w:t xml:space="preserve"> Stimulus on the right</w:t>
      </w:r>
    </w:p>
    <w:p w14:paraId="32A2EF46" w14:textId="77777777" w:rsidR="0051743A" w:rsidRPr="004432B1" w:rsidRDefault="0051743A" w:rsidP="0051743A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10" w:lineRule="auto"/>
        <w:ind w:left="660" w:hanging="660"/>
        <w:rPr>
          <w:rFonts w:ascii="System Font" w:hAnsi="System Font" w:cs="System Font"/>
          <w:color w:val="0E0E0E"/>
          <w:kern w:val="0"/>
        </w:rPr>
      </w:pPr>
      <w:r w:rsidRPr="004432B1">
        <w:rPr>
          <w:rFonts w:ascii="System Font" w:hAnsi="System Font" w:cs="System Font"/>
          <w:color w:val="0E0E0E"/>
          <w:kern w:val="0"/>
        </w:rPr>
        <w:tab/>
        <w:t>•</w:t>
      </w:r>
      <w:r w:rsidRPr="004432B1">
        <w:rPr>
          <w:rFonts w:ascii="System Font" w:hAnsi="System Font" w:cs="System Font"/>
          <w:color w:val="0E0E0E"/>
          <w:kern w:val="0"/>
        </w:rPr>
        <w:tab/>
      </w:r>
      <w:r w:rsidRPr="004432B1">
        <w:rPr>
          <w:rFonts w:ascii="System Font" w:hAnsi="System Font" w:cs="System Font"/>
          <w:b/>
          <w:bCs/>
          <w:color w:val="0E0E0E"/>
          <w:kern w:val="0"/>
        </w:rPr>
        <w:t>action:</w:t>
      </w:r>
      <w:r w:rsidRPr="004432B1">
        <w:rPr>
          <w:rFonts w:ascii="System Font" w:hAnsi="System Font" w:cs="System Font"/>
          <w:color w:val="0E0E0E"/>
          <w:kern w:val="0"/>
        </w:rPr>
        <w:t xml:space="preserve"> Side chosen (1 for left, 2 for right)</w:t>
      </w:r>
    </w:p>
    <w:p w14:paraId="2FC225ED" w14:textId="77777777" w:rsidR="0051743A" w:rsidRPr="004432B1" w:rsidRDefault="0051743A" w:rsidP="0051743A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10" w:lineRule="auto"/>
        <w:ind w:left="660" w:hanging="660"/>
        <w:rPr>
          <w:rFonts w:ascii="System Font" w:hAnsi="System Font" w:cs="System Font"/>
          <w:color w:val="0E0E0E"/>
          <w:kern w:val="0"/>
        </w:rPr>
      </w:pPr>
      <w:r w:rsidRPr="004432B1">
        <w:rPr>
          <w:rFonts w:ascii="System Font" w:hAnsi="System Font" w:cs="System Font"/>
          <w:color w:val="0E0E0E"/>
          <w:kern w:val="0"/>
        </w:rPr>
        <w:tab/>
        <w:t>•</w:t>
      </w:r>
      <w:r w:rsidRPr="004432B1">
        <w:rPr>
          <w:rFonts w:ascii="System Font" w:hAnsi="System Font" w:cs="System Font"/>
          <w:color w:val="0E0E0E"/>
          <w:kern w:val="0"/>
        </w:rPr>
        <w:tab/>
      </w:r>
      <w:r w:rsidRPr="004432B1">
        <w:rPr>
          <w:rFonts w:ascii="System Font" w:hAnsi="System Font" w:cs="System Font"/>
          <w:b/>
          <w:bCs/>
          <w:color w:val="0E0E0E"/>
          <w:kern w:val="0"/>
        </w:rPr>
        <w:t>chosen:</w:t>
      </w:r>
      <w:r w:rsidRPr="004432B1">
        <w:rPr>
          <w:rFonts w:ascii="System Font" w:hAnsi="System Font" w:cs="System Font"/>
          <w:color w:val="0E0E0E"/>
          <w:kern w:val="0"/>
        </w:rPr>
        <w:t xml:space="preserve"> Name of the chosen stimulus</w:t>
      </w:r>
    </w:p>
    <w:p w14:paraId="4635B23D" w14:textId="77777777" w:rsidR="0051743A" w:rsidRPr="004432B1" w:rsidRDefault="0051743A" w:rsidP="0051743A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10" w:lineRule="auto"/>
        <w:ind w:left="660" w:hanging="660"/>
        <w:rPr>
          <w:rFonts w:ascii="System Font" w:hAnsi="System Font" w:cs="System Font"/>
          <w:color w:val="0E0E0E"/>
          <w:kern w:val="0"/>
        </w:rPr>
      </w:pPr>
      <w:r w:rsidRPr="004432B1">
        <w:rPr>
          <w:rFonts w:ascii="System Font" w:hAnsi="System Font" w:cs="System Font"/>
          <w:color w:val="0E0E0E"/>
          <w:kern w:val="0"/>
        </w:rPr>
        <w:tab/>
        <w:t>•</w:t>
      </w:r>
      <w:r w:rsidRPr="004432B1">
        <w:rPr>
          <w:rFonts w:ascii="System Font" w:hAnsi="System Font" w:cs="System Font"/>
          <w:color w:val="0E0E0E"/>
          <w:kern w:val="0"/>
        </w:rPr>
        <w:tab/>
      </w:r>
      <w:r w:rsidRPr="004432B1">
        <w:rPr>
          <w:rFonts w:ascii="System Font" w:hAnsi="System Font" w:cs="System Font"/>
          <w:b/>
          <w:bCs/>
          <w:color w:val="0E0E0E"/>
          <w:kern w:val="0"/>
        </w:rPr>
        <w:t>conf:</w:t>
      </w:r>
      <w:r w:rsidRPr="004432B1">
        <w:rPr>
          <w:rFonts w:ascii="System Font" w:hAnsi="System Font" w:cs="System Font"/>
          <w:color w:val="0E0E0E"/>
          <w:kern w:val="0"/>
        </w:rPr>
        <w:t xml:space="preserve"> Value of confidence</w:t>
      </w:r>
    </w:p>
    <w:p w14:paraId="1503B065" w14:textId="77777777" w:rsidR="0051743A" w:rsidRPr="004432B1" w:rsidRDefault="0051743A" w:rsidP="0051743A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10" w:lineRule="auto"/>
        <w:ind w:left="660" w:hanging="660"/>
        <w:rPr>
          <w:rFonts w:ascii="System Font" w:hAnsi="System Font" w:cs="System Font"/>
          <w:color w:val="0E0E0E"/>
          <w:kern w:val="0"/>
        </w:rPr>
      </w:pPr>
      <w:r w:rsidRPr="004432B1">
        <w:rPr>
          <w:rFonts w:ascii="System Font" w:hAnsi="System Font" w:cs="System Font"/>
          <w:color w:val="0E0E0E"/>
          <w:kern w:val="0"/>
        </w:rPr>
        <w:lastRenderedPageBreak/>
        <w:tab/>
        <w:t>•</w:t>
      </w:r>
      <w:r w:rsidRPr="004432B1">
        <w:rPr>
          <w:rFonts w:ascii="System Font" w:hAnsi="System Font" w:cs="System Font"/>
          <w:color w:val="0E0E0E"/>
          <w:kern w:val="0"/>
        </w:rPr>
        <w:tab/>
      </w:r>
      <w:proofErr w:type="spellStart"/>
      <w:r w:rsidRPr="004432B1">
        <w:rPr>
          <w:rFonts w:ascii="System Font" w:hAnsi="System Font" w:cs="System Font"/>
          <w:b/>
          <w:bCs/>
          <w:color w:val="0E0E0E"/>
          <w:kern w:val="0"/>
        </w:rPr>
        <w:t>RT_choice</w:t>
      </w:r>
      <w:proofErr w:type="spellEnd"/>
      <w:r w:rsidRPr="004432B1">
        <w:rPr>
          <w:rFonts w:ascii="System Font" w:hAnsi="System Font" w:cs="System Font"/>
          <w:b/>
          <w:bCs/>
          <w:color w:val="0E0E0E"/>
          <w:kern w:val="0"/>
        </w:rPr>
        <w:t>:</w:t>
      </w:r>
      <w:r w:rsidRPr="004432B1">
        <w:rPr>
          <w:rFonts w:ascii="System Font" w:hAnsi="System Font" w:cs="System Font"/>
          <w:color w:val="0E0E0E"/>
          <w:kern w:val="0"/>
        </w:rPr>
        <w:t xml:space="preserve"> Reaction time of choice</w:t>
      </w:r>
    </w:p>
    <w:p w14:paraId="4992CB30" w14:textId="77777777" w:rsidR="0051743A" w:rsidRPr="004432B1" w:rsidRDefault="0051743A" w:rsidP="0051743A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10" w:lineRule="auto"/>
        <w:ind w:left="660" w:hanging="660"/>
        <w:rPr>
          <w:rFonts w:ascii="System Font" w:hAnsi="System Font" w:cs="System Font"/>
          <w:color w:val="0E0E0E"/>
          <w:kern w:val="0"/>
        </w:rPr>
      </w:pPr>
      <w:r w:rsidRPr="004432B1">
        <w:rPr>
          <w:rFonts w:ascii="System Font" w:hAnsi="System Font" w:cs="System Font"/>
          <w:color w:val="0E0E0E"/>
          <w:kern w:val="0"/>
        </w:rPr>
        <w:tab/>
        <w:t>•</w:t>
      </w:r>
      <w:r w:rsidRPr="004432B1">
        <w:rPr>
          <w:rFonts w:ascii="System Font" w:hAnsi="System Font" w:cs="System Font"/>
          <w:color w:val="0E0E0E"/>
          <w:kern w:val="0"/>
        </w:rPr>
        <w:tab/>
      </w:r>
      <w:proofErr w:type="spellStart"/>
      <w:r w:rsidRPr="004432B1">
        <w:rPr>
          <w:rFonts w:ascii="System Font" w:hAnsi="System Font" w:cs="System Font"/>
          <w:b/>
          <w:bCs/>
          <w:color w:val="0E0E0E"/>
          <w:kern w:val="0"/>
        </w:rPr>
        <w:t>RT_conf</w:t>
      </w:r>
      <w:proofErr w:type="spellEnd"/>
      <w:r w:rsidRPr="004432B1">
        <w:rPr>
          <w:rFonts w:ascii="System Font" w:hAnsi="System Font" w:cs="System Font"/>
          <w:b/>
          <w:bCs/>
          <w:color w:val="0E0E0E"/>
          <w:kern w:val="0"/>
        </w:rPr>
        <w:t>:</w:t>
      </w:r>
      <w:r w:rsidRPr="004432B1">
        <w:rPr>
          <w:rFonts w:ascii="System Font" w:hAnsi="System Font" w:cs="System Font"/>
          <w:color w:val="0E0E0E"/>
          <w:kern w:val="0"/>
        </w:rPr>
        <w:t xml:space="preserve"> Reaction time of confidence reporting</w:t>
      </w:r>
    </w:p>
    <w:p w14:paraId="61030869" w14:textId="77777777" w:rsidR="00B47845" w:rsidRPr="00B47845" w:rsidRDefault="00B47845" w:rsidP="00B4784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57093C24" w14:textId="77777777" w:rsidR="00B47845" w:rsidRPr="00B47845" w:rsidRDefault="00B47845" w:rsidP="00B47845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6D8C6B06" w14:textId="3F9C8E9A" w:rsidR="0051743A" w:rsidRPr="004432B1" w:rsidRDefault="0051743A" w:rsidP="00AC7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10" w:lineRule="auto"/>
        <w:rPr>
          <w:rFonts w:ascii="System Font" w:hAnsi="System Font" w:cs="System Font"/>
          <w:color w:val="0E0E0E"/>
          <w:kern w:val="0"/>
        </w:rPr>
      </w:pPr>
      <w:proofErr w:type="spellStart"/>
      <w:r w:rsidRPr="004432B1">
        <w:rPr>
          <w:rFonts w:ascii="System Font" w:hAnsi="System Font" w:cs="System Font"/>
          <w:b/>
          <w:bCs/>
          <w:color w:val="0E0E0E"/>
          <w:kern w:val="0"/>
        </w:rPr>
        <w:t>table_estimate</w:t>
      </w:r>
      <w:proofErr w:type="spellEnd"/>
      <w:r w:rsidRPr="004432B1">
        <w:rPr>
          <w:rFonts w:ascii="System Font" w:hAnsi="System Font" w:cs="System Font"/>
          <w:b/>
          <w:bCs/>
          <w:color w:val="0E0E0E"/>
          <w:kern w:val="0"/>
        </w:rPr>
        <w:t>:</w:t>
      </w:r>
    </w:p>
    <w:p w14:paraId="3EF2AED4" w14:textId="77777777" w:rsidR="0051743A" w:rsidRPr="004432B1" w:rsidRDefault="0051743A" w:rsidP="0051743A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10" w:lineRule="auto"/>
        <w:ind w:left="260" w:hanging="260"/>
        <w:rPr>
          <w:rFonts w:ascii="System Font" w:hAnsi="System Font" w:cs="System Font"/>
          <w:color w:val="0E0E0E"/>
          <w:kern w:val="0"/>
        </w:rPr>
      </w:pPr>
      <w:r w:rsidRPr="004432B1">
        <w:rPr>
          <w:rFonts w:ascii="System Font" w:hAnsi="System Font" w:cs="System Font"/>
          <w:color w:val="0E0E0E"/>
          <w:kern w:val="0"/>
        </w:rPr>
        <w:tab/>
        <w:t>•</w:t>
      </w:r>
      <w:r w:rsidRPr="004432B1">
        <w:rPr>
          <w:rFonts w:ascii="System Font" w:hAnsi="System Font" w:cs="System Font"/>
          <w:color w:val="0E0E0E"/>
          <w:kern w:val="0"/>
        </w:rPr>
        <w:tab/>
      </w:r>
      <w:r w:rsidRPr="004432B1">
        <w:rPr>
          <w:rFonts w:ascii="System Font" w:hAnsi="System Font" w:cs="System Font"/>
          <w:b/>
          <w:bCs/>
          <w:color w:val="0E0E0E"/>
          <w:kern w:val="0"/>
        </w:rPr>
        <w:t>Variables:</w:t>
      </w:r>
      <w:r w:rsidRPr="004432B1">
        <w:rPr>
          <w:rFonts w:ascii="System Font" w:hAnsi="System Font" w:cs="System Font"/>
          <w:color w:val="0E0E0E"/>
          <w:kern w:val="0"/>
        </w:rPr>
        <w:t xml:space="preserve"> stim, estimate, RT</w:t>
      </w:r>
    </w:p>
    <w:p w14:paraId="7F29D932" w14:textId="77777777" w:rsidR="0051743A" w:rsidRPr="004432B1" w:rsidRDefault="0051743A" w:rsidP="0051743A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10" w:lineRule="auto"/>
        <w:ind w:left="660" w:hanging="660"/>
        <w:rPr>
          <w:rFonts w:ascii="System Font" w:hAnsi="System Font" w:cs="System Font"/>
          <w:color w:val="0E0E0E"/>
          <w:kern w:val="0"/>
        </w:rPr>
      </w:pPr>
      <w:r w:rsidRPr="004432B1">
        <w:rPr>
          <w:rFonts w:ascii="System Font" w:hAnsi="System Font" w:cs="System Font"/>
          <w:color w:val="0E0E0E"/>
          <w:kern w:val="0"/>
        </w:rPr>
        <w:tab/>
        <w:t>•</w:t>
      </w:r>
      <w:r w:rsidRPr="004432B1">
        <w:rPr>
          <w:rFonts w:ascii="System Font" w:hAnsi="System Font" w:cs="System Font"/>
          <w:color w:val="0E0E0E"/>
          <w:kern w:val="0"/>
        </w:rPr>
        <w:tab/>
      </w:r>
      <w:r w:rsidRPr="004432B1">
        <w:rPr>
          <w:rFonts w:ascii="System Font" w:hAnsi="System Font" w:cs="System Font"/>
          <w:b/>
          <w:bCs/>
          <w:color w:val="0E0E0E"/>
          <w:kern w:val="0"/>
        </w:rPr>
        <w:t>stim:</w:t>
      </w:r>
      <w:r w:rsidRPr="004432B1">
        <w:rPr>
          <w:rFonts w:ascii="System Font" w:hAnsi="System Font" w:cs="System Font"/>
          <w:color w:val="0E0E0E"/>
          <w:kern w:val="0"/>
        </w:rPr>
        <w:t xml:space="preserve"> Stimulus number on the screen</w:t>
      </w:r>
    </w:p>
    <w:p w14:paraId="037E5FBC" w14:textId="77777777" w:rsidR="0051743A" w:rsidRPr="004432B1" w:rsidRDefault="0051743A" w:rsidP="0051743A">
      <w:pPr>
        <w:tabs>
          <w:tab w:val="right" w:pos="500"/>
          <w:tab w:val="left" w:pos="660"/>
        </w:tabs>
        <w:autoSpaceDE w:val="0"/>
        <w:autoSpaceDN w:val="0"/>
        <w:adjustRightInd w:val="0"/>
        <w:spacing w:after="0" w:line="310" w:lineRule="auto"/>
        <w:ind w:left="660" w:hanging="660"/>
        <w:rPr>
          <w:rFonts w:ascii="System Font" w:hAnsi="System Font" w:cs="System Font"/>
          <w:color w:val="0E0E0E"/>
          <w:kern w:val="0"/>
        </w:rPr>
      </w:pPr>
      <w:r w:rsidRPr="004432B1">
        <w:rPr>
          <w:rFonts w:ascii="System Font" w:hAnsi="System Font" w:cs="System Font"/>
          <w:color w:val="0E0E0E"/>
          <w:kern w:val="0"/>
        </w:rPr>
        <w:tab/>
        <w:t>•</w:t>
      </w:r>
      <w:r w:rsidRPr="004432B1">
        <w:rPr>
          <w:rFonts w:ascii="System Font" w:hAnsi="System Font" w:cs="System Font"/>
          <w:color w:val="0E0E0E"/>
          <w:kern w:val="0"/>
        </w:rPr>
        <w:tab/>
      </w:r>
      <w:r w:rsidRPr="004432B1">
        <w:rPr>
          <w:rFonts w:ascii="System Font" w:hAnsi="System Font" w:cs="System Font"/>
          <w:b/>
          <w:bCs/>
          <w:color w:val="0E0E0E"/>
          <w:kern w:val="0"/>
        </w:rPr>
        <w:t>estimate:</w:t>
      </w:r>
      <w:r w:rsidRPr="004432B1">
        <w:rPr>
          <w:rFonts w:ascii="System Font" w:hAnsi="System Font" w:cs="System Font"/>
          <w:color w:val="0E0E0E"/>
          <w:kern w:val="0"/>
        </w:rPr>
        <w:t xml:space="preserve"> Estimated value</w:t>
      </w:r>
    </w:p>
    <w:p w14:paraId="54C5E6B8" w14:textId="209EEE6D" w:rsidR="00F6385B" w:rsidRPr="004432B1" w:rsidRDefault="0051743A" w:rsidP="0051743A">
      <w:pPr>
        <w:rPr>
          <w:rFonts w:ascii="Calibri" w:hAnsi="Calibri" w:cs="Calibri"/>
        </w:rPr>
      </w:pPr>
      <w:r w:rsidRPr="004432B1">
        <w:rPr>
          <w:rFonts w:ascii="System Font" w:hAnsi="System Font" w:cs="System Font"/>
          <w:color w:val="0E0E0E"/>
          <w:kern w:val="0"/>
        </w:rPr>
        <w:t xml:space="preserve">      •</w:t>
      </w:r>
      <w:r w:rsidRPr="004432B1">
        <w:rPr>
          <w:rFonts w:ascii="System Font" w:hAnsi="System Font" w:cs="System Font"/>
          <w:color w:val="0E0E0E"/>
          <w:kern w:val="0"/>
        </w:rPr>
        <w:tab/>
      </w:r>
      <w:r w:rsidRPr="004432B1">
        <w:rPr>
          <w:rFonts w:ascii="System Font" w:hAnsi="System Font" w:cs="System Font"/>
          <w:b/>
          <w:bCs/>
          <w:color w:val="0E0E0E"/>
          <w:kern w:val="0"/>
        </w:rPr>
        <w:t>RT:</w:t>
      </w:r>
      <w:r w:rsidRPr="004432B1">
        <w:rPr>
          <w:rFonts w:ascii="System Font" w:hAnsi="System Font" w:cs="System Font"/>
          <w:color w:val="0E0E0E"/>
          <w:kern w:val="0"/>
        </w:rPr>
        <w:t xml:space="preserve"> Reaction time of estimation</w:t>
      </w:r>
    </w:p>
    <w:sectPr w:rsidR="00F6385B" w:rsidRPr="0044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45"/>
    <w:rsid w:val="000800F4"/>
    <w:rsid w:val="000842AE"/>
    <w:rsid w:val="000A0518"/>
    <w:rsid w:val="000D45E3"/>
    <w:rsid w:val="0012408B"/>
    <w:rsid w:val="001A4A48"/>
    <w:rsid w:val="001E4350"/>
    <w:rsid w:val="003D0938"/>
    <w:rsid w:val="003D6EE4"/>
    <w:rsid w:val="004432B1"/>
    <w:rsid w:val="0048538F"/>
    <w:rsid w:val="00511E8D"/>
    <w:rsid w:val="0051743A"/>
    <w:rsid w:val="00573B99"/>
    <w:rsid w:val="006535BD"/>
    <w:rsid w:val="00777B30"/>
    <w:rsid w:val="007A5BAF"/>
    <w:rsid w:val="00872ED3"/>
    <w:rsid w:val="008833BD"/>
    <w:rsid w:val="008E4645"/>
    <w:rsid w:val="00A52E6C"/>
    <w:rsid w:val="00AC7D9C"/>
    <w:rsid w:val="00AE6F40"/>
    <w:rsid w:val="00B15A1E"/>
    <w:rsid w:val="00B47845"/>
    <w:rsid w:val="00BF1A10"/>
    <w:rsid w:val="00CC28C7"/>
    <w:rsid w:val="00D4794E"/>
    <w:rsid w:val="00D55D25"/>
    <w:rsid w:val="00E83995"/>
    <w:rsid w:val="00E874F3"/>
    <w:rsid w:val="00ED4F2F"/>
    <w:rsid w:val="00F6385B"/>
    <w:rsid w:val="00FB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ED586"/>
  <w15:chartTrackingRefBased/>
  <w15:docId w15:val="{EF51FE39-DABC-624C-B213-4518718A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maildefault">
    <w:name w:val="gmail_default"/>
    <w:basedOn w:val="DefaultParagraphFont"/>
    <w:rsid w:val="001E4350"/>
  </w:style>
  <w:style w:type="character" w:customStyle="1" w:styleId="Heading1Char">
    <w:name w:val="Heading 1 Char"/>
    <w:basedOn w:val="DefaultParagraphFont"/>
    <w:link w:val="Heading1"/>
    <w:uiPriority w:val="9"/>
    <w:rsid w:val="00B47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8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8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8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8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8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2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6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Seyedehzahra Barakchian</dc:creator>
  <cp:keywords/>
  <dc:description/>
  <cp:lastModifiedBy>Seyedehzahra Barakchian</cp:lastModifiedBy>
  <cp:revision>13</cp:revision>
  <dcterms:created xsi:type="dcterms:W3CDTF">2024-05-26T17:38:00Z</dcterms:created>
  <dcterms:modified xsi:type="dcterms:W3CDTF">2024-05-26T18:07:00Z</dcterms:modified>
</cp:coreProperties>
</file>